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4D9D" w14:textId="1E0AA46C" w:rsidR="00EF36A5" w:rsidRPr="00AB4981" w:rsidRDefault="00D25287" w:rsidP="00AB4981">
      <w:pPr>
        <w:pStyle w:val="Title"/>
      </w:pPr>
      <w:r>
        <w:t>NEELIMA STUDIO WEBSITE</w:t>
      </w:r>
    </w:p>
    <w:p w14:paraId="52DA0D1C" w14:textId="2B8C165C" w:rsidR="00EF36A5" w:rsidRPr="00AB4981" w:rsidRDefault="00EF36A5" w:rsidP="00AB4981">
      <w:pPr>
        <w:pStyle w:val="Details"/>
      </w:pPr>
      <w:r w:rsidRPr="00AB4981">
        <w:rPr>
          <w:b/>
        </w:rPr>
        <w:t>Date</w:t>
      </w:r>
      <w:r w:rsidRPr="00AB4981">
        <w:t xml:space="preserve">: </w:t>
      </w:r>
      <w:r w:rsidR="001C336C">
        <w:t>03-02-2019</w:t>
      </w:r>
    </w:p>
    <w:p w14:paraId="35B1004B" w14:textId="6D1C7141" w:rsidR="00EF36A5" w:rsidRDefault="00754ABC" w:rsidP="00AB4981">
      <w:pPr>
        <w:pStyle w:val="Details"/>
      </w:pPr>
      <w:r>
        <w:rPr>
          <w:b/>
        </w:rPr>
        <w:t>Guide</w:t>
      </w:r>
      <w:r w:rsidR="00EF36A5" w:rsidRPr="00AB4981">
        <w:t xml:space="preserve">: </w:t>
      </w:r>
      <w:r w:rsidR="00D25287">
        <w:t xml:space="preserve">Mr. </w:t>
      </w:r>
      <w:proofErr w:type="spellStart"/>
      <w:r w:rsidR="00D25287">
        <w:t>Jinson</w:t>
      </w:r>
      <w:proofErr w:type="spellEnd"/>
      <w:r w:rsidR="00D25287">
        <w:t xml:space="preserve"> </w:t>
      </w:r>
      <w:proofErr w:type="spellStart"/>
      <w:r w:rsidR="00D25287">
        <w:t>Devis</w:t>
      </w:r>
      <w:proofErr w:type="spellEnd"/>
    </w:p>
    <w:p w14:paraId="10C3D4FD" w14:textId="43CEB491" w:rsidR="00A57CE9" w:rsidRDefault="00A57CE9" w:rsidP="00AB4981">
      <w:pPr>
        <w:pStyle w:val="Details"/>
      </w:pPr>
    </w:p>
    <w:p w14:paraId="6BF20387" w14:textId="3E7E3E9D" w:rsidR="00A57CE9" w:rsidRDefault="00A57CE9" w:rsidP="00AB4981">
      <w:pPr>
        <w:pStyle w:val="Details"/>
      </w:pPr>
    </w:p>
    <w:p w14:paraId="6256134E" w14:textId="4953D756" w:rsidR="00A57CE9" w:rsidRPr="001C336C" w:rsidRDefault="00A57CE9" w:rsidP="00A57CE9">
      <w:pPr>
        <w:pStyle w:val="Details"/>
        <w:numPr>
          <w:ilvl w:val="0"/>
          <w:numId w:val="4"/>
        </w:numPr>
      </w:pPr>
      <w:r>
        <w:t>Project Overview?</w:t>
      </w:r>
      <w:bookmarkStart w:id="0" w:name="_GoBack"/>
      <w:bookmarkEnd w:id="0"/>
    </w:p>
    <w:p w14:paraId="76A0743C" w14:textId="59537B2A" w:rsidR="00AB406F" w:rsidRPr="00AB406F" w:rsidRDefault="00A57CE9" w:rsidP="00AB406F">
      <w:pPr>
        <w:spacing w:after="0" w:line="360" w:lineRule="auto"/>
        <w:ind w:firstLine="416"/>
        <w:rPr>
          <w:i/>
          <w:sz w:val="28"/>
          <w:szCs w:val="28"/>
          <w:lang w:val="en-IN"/>
        </w:rPr>
      </w:pPr>
      <w:r w:rsidRPr="00AB406F">
        <w:rPr>
          <w:i/>
          <w:sz w:val="28"/>
          <w:szCs w:val="28"/>
        </w:rPr>
        <w:t xml:space="preserve">    </w:t>
      </w:r>
      <w:r w:rsidR="00AB406F" w:rsidRPr="00AB406F">
        <w:rPr>
          <w:i/>
          <w:sz w:val="28"/>
          <w:szCs w:val="28"/>
          <w:lang w:val="en-IN"/>
        </w:rPr>
        <w:t xml:space="preserve">The project </w:t>
      </w:r>
      <w:proofErr w:type="spellStart"/>
      <w:r w:rsidR="00AB406F" w:rsidRPr="00AB406F">
        <w:rPr>
          <w:i/>
          <w:sz w:val="28"/>
          <w:szCs w:val="28"/>
          <w:lang w:val="en-IN"/>
        </w:rPr>
        <w:t>Neelima</w:t>
      </w:r>
      <w:proofErr w:type="spellEnd"/>
      <w:r w:rsidR="00AB406F" w:rsidRPr="00AB406F">
        <w:rPr>
          <w:i/>
          <w:sz w:val="28"/>
          <w:szCs w:val="28"/>
          <w:lang w:val="en-IN"/>
        </w:rPr>
        <w:t xml:space="preserve"> Studio is a photography studio management website. The project is intended to design and develop a website for photography booking and services. </w:t>
      </w:r>
      <w:r w:rsidR="00AB406F" w:rsidRPr="00AB406F">
        <w:rPr>
          <w:i/>
          <w:sz w:val="28"/>
          <w:szCs w:val="28"/>
        </w:rPr>
        <w:t xml:space="preserve">The project gives the customers the chance of viewing the photos and packages of variety of events. The website provides the vacancy list for the </w:t>
      </w:r>
      <w:r w:rsidR="00CA29C9" w:rsidRPr="00AB406F">
        <w:rPr>
          <w:i/>
          <w:sz w:val="28"/>
          <w:szCs w:val="28"/>
        </w:rPr>
        <w:t>job</w:t>
      </w:r>
      <w:r w:rsidR="00AB406F" w:rsidRPr="00AB406F">
        <w:rPr>
          <w:i/>
          <w:sz w:val="28"/>
          <w:szCs w:val="28"/>
        </w:rPr>
        <w:t xml:space="preserve"> in the studio and the users can view and apply for it. The customers are given a wide range of event packages and their rates. They can book the dates of their </w:t>
      </w:r>
      <w:r w:rsidR="00CA29C9" w:rsidRPr="00AB406F">
        <w:rPr>
          <w:i/>
          <w:sz w:val="28"/>
          <w:szCs w:val="28"/>
        </w:rPr>
        <w:t>events</w:t>
      </w:r>
      <w:r w:rsidR="00AB406F" w:rsidRPr="00AB406F">
        <w:rPr>
          <w:i/>
          <w:sz w:val="28"/>
          <w:szCs w:val="28"/>
        </w:rPr>
        <w:t xml:space="preserve"> by registering an account. The customers can also book an appointment. </w:t>
      </w:r>
      <w:r w:rsidR="00AB406F" w:rsidRPr="00AB406F">
        <w:rPr>
          <w:i/>
          <w:sz w:val="28"/>
          <w:szCs w:val="28"/>
          <w:lang w:val="en-IN"/>
        </w:rPr>
        <w:t xml:space="preserve">The ultimate advantage of the system is that it is available for everyone anywhere in the world to know more about </w:t>
      </w:r>
      <w:proofErr w:type="spellStart"/>
      <w:r w:rsidR="00AB406F" w:rsidRPr="00AB406F">
        <w:rPr>
          <w:i/>
          <w:sz w:val="28"/>
          <w:szCs w:val="28"/>
          <w:lang w:val="en-IN"/>
        </w:rPr>
        <w:t>Neelima</w:t>
      </w:r>
      <w:proofErr w:type="spellEnd"/>
      <w:r w:rsidR="00AB406F" w:rsidRPr="00AB406F">
        <w:rPr>
          <w:i/>
          <w:sz w:val="28"/>
          <w:szCs w:val="28"/>
          <w:lang w:val="en-IN"/>
        </w:rPr>
        <w:t xml:space="preserve"> Studio and to connect with them for any enquiries.</w:t>
      </w:r>
    </w:p>
    <w:p w14:paraId="049806A6" w14:textId="030A6DAB" w:rsidR="00AB406F" w:rsidRPr="00AB406F" w:rsidRDefault="00AB406F" w:rsidP="00AB406F">
      <w:pPr>
        <w:spacing w:after="0" w:line="360" w:lineRule="auto"/>
        <w:ind w:firstLine="416"/>
        <w:rPr>
          <w:b/>
          <w:i/>
          <w:sz w:val="28"/>
          <w:szCs w:val="28"/>
          <w:lang w:val="en-IN"/>
        </w:rPr>
      </w:pPr>
      <w:r w:rsidRPr="00AB406F">
        <w:rPr>
          <w:i/>
          <w:sz w:val="28"/>
          <w:szCs w:val="28"/>
          <w:lang w:val="en-IN"/>
        </w:rPr>
        <w:t xml:space="preserve">The studio management system contains a company administrator who adds the images to the gallery, add the package details and add job vacancy. The administrator can view the registered customers, package bookings, appointment bookings and job applications. The user can view the image gallery and package details. For advanced booking of package, appointment and to apply for the job vacancy the user </w:t>
      </w:r>
      <w:r w:rsidR="00CA29C9" w:rsidRPr="00AB406F">
        <w:rPr>
          <w:i/>
          <w:sz w:val="28"/>
          <w:szCs w:val="28"/>
          <w:lang w:val="en-IN"/>
        </w:rPr>
        <w:t>needs</w:t>
      </w:r>
      <w:r w:rsidRPr="00AB406F">
        <w:rPr>
          <w:i/>
          <w:sz w:val="28"/>
          <w:szCs w:val="28"/>
          <w:lang w:val="en-IN"/>
        </w:rPr>
        <w:t xml:space="preserve"> to register an account in the website. The registered user can view their current bookings. </w:t>
      </w:r>
    </w:p>
    <w:p w14:paraId="07F2C78E" w14:textId="00F5F40E" w:rsidR="00A57CE9" w:rsidRPr="00A57CE9" w:rsidRDefault="00A57CE9" w:rsidP="00A57CE9">
      <w:pPr>
        <w:pStyle w:val="Details"/>
        <w:rPr>
          <w:i/>
        </w:rPr>
      </w:pPr>
    </w:p>
    <w:p w14:paraId="76189B23" w14:textId="77777777" w:rsidR="00A57CE9" w:rsidRDefault="00A57CE9"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754ABC">
      <w:pPr>
        <w:pStyle w:val="Details"/>
        <w:ind w:left="720"/>
      </w:pPr>
    </w:p>
    <w:p w14:paraId="2CD0C763" w14:textId="4D155D43" w:rsidR="00AB406F" w:rsidRPr="00AB406F" w:rsidRDefault="00754ABC" w:rsidP="00AB406F">
      <w:pPr>
        <w:spacing w:after="0" w:line="360" w:lineRule="auto"/>
        <w:ind w:firstLine="416"/>
        <w:rPr>
          <w:i/>
          <w:sz w:val="28"/>
          <w:szCs w:val="28"/>
          <w:lang w:val="en-IN"/>
        </w:rPr>
      </w:pPr>
      <w:r w:rsidRPr="00AB406F">
        <w:rPr>
          <w:i/>
          <w:sz w:val="28"/>
          <w:szCs w:val="28"/>
        </w:rPr>
        <w:lastRenderedPageBreak/>
        <w:t xml:space="preserve">       </w:t>
      </w:r>
      <w:r w:rsidR="00AB406F" w:rsidRPr="00AB406F">
        <w:rPr>
          <w:i/>
          <w:sz w:val="28"/>
          <w:szCs w:val="28"/>
          <w:lang w:val="en-IN"/>
        </w:rPr>
        <w:t xml:space="preserve">The project </w:t>
      </w:r>
      <w:proofErr w:type="spellStart"/>
      <w:r w:rsidR="00AB406F" w:rsidRPr="00AB406F">
        <w:rPr>
          <w:i/>
          <w:sz w:val="28"/>
          <w:szCs w:val="28"/>
          <w:lang w:val="en-IN"/>
        </w:rPr>
        <w:t>Neelima</w:t>
      </w:r>
      <w:proofErr w:type="spellEnd"/>
      <w:r w:rsidR="00AB406F" w:rsidRPr="00AB406F">
        <w:rPr>
          <w:i/>
          <w:sz w:val="28"/>
          <w:szCs w:val="28"/>
          <w:lang w:val="en-IN"/>
        </w:rPr>
        <w:t xml:space="preserve"> Studio website provides the customer, the facility to explore the gallery and to choose the package for different events according to their interests and affordable rate. The website provides the opportunity for the users to be updated about the current trends in the photography. The website provides job availabilities in the studio and the registered users with the required qualification can apply for this post. The users can </w:t>
      </w:r>
      <w:r w:rsidR="00CA29C9" w:rsidRPr="00AB406F">
        <w:rPr>
          <w:i/>
          <w:sz w:val="28"/>
          <w:szCs w:val="28"/>
          <w:lang w:val="en-IN"/>
        </w:rPr>
        <w:t>contact</w:t>
      </w:r>
      <w:r w:rsidR="00AB406F" w:rsidRPr="00AB406F">
        <w:rPr>
          <w:i/>
          <w:sz w:val="28"/>
          <w:szCs w:val="28"/>
          <w:lang w:val="en-IN"/>
        </w:rPr>
        <w:t xml:space="preserve"> the faculties. The website gives a wide range of packages of various events for booking and if they do not find a matching package to the customer’s interest, then the customer can book an appointment so that the company will contact the customer and the customer can customize the packages according to their interests.</w:t>
      </w:r>
    </w:p>
    <w:p w14:paraId="75D871A2" w14:textId="74103511" w:rsidR="00754ABC" w:rsidRPr="002569B5" w:rsidRDefault="00754ABC" w:rsidP="00754ABC">
      <w:pPr>
        <w:pStyle w:val="Details"/>
        <w:ind w:left="720"/>
        <w:rPr>
          <w:i/>
        </w:rPr>
      </w:pP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3880D1C0" w14:textId="77777777" w:rsidR="00754ABC" w:rsidRDefault="00754ABC" w:rsidP="00754ABC">
      <w:pPr>
        <w:pStyle w:val="Details"/>
        <w:ind w:left="720"/>
      </w:pPr>
      <w:r>
        <w:t xml:space="preserve">         </w:t>
      </w:r>
    </w:p>
    <w:p w14:paraId="22056C58" w14:textId="4432BC88" w:rsidR="00754ABC" w:rsidRPr="002569B5" w:rsidRDefault="00A87990" w:rsidP="00AD1A08">
      <w:pPr>
        <w:pStyle w:val="Details"/>
        <w:ind w:left="720" w:firstLine="720"/>
        <w:rPr>
          <w:i/>
        </w:rPr>
      </w:pPr>
      <w:r>
        <w:rPr>
          <w:i/>
        </w:rPr>
        <w:t>T</w:t>
      </w:r>
      <w:r w:rsidR="005C47B3">
        <w:rPr>
          <w:i/>
        </w:rPr>
        <w:t xml:space="preserve">he normal users can view all the details and facilities provided by </w:t>
      </w:r>
      <w:proofErr w:type="spellStart"/>
      <w:r w:rsidR="005C47B3">
        <w:rPr>
          <w:i/>
        </w:rPr>
        <w:t>Neelima</w:t>
      </w:r>
      <w:proofErr w:type="spellEnd"/>
      <w:r w:rsidR="005C47B3">
        <w:rPr>
          <w:i/>
        </w:rPr>
        <w:t xml:space="preserve"> Studio. The user </w:t>
      </w:r>
      <w:proofErr w:type="gramStart"/>
      <w:r w:rsidR="005C47B3">
        <w:rPr>
          <w:i/>
        </w:rPr>
        <w:t>need</w:t>
      </w:r>
      <w:proofErr w:type="gramEnd"/>
      <w:r w:rsidR="005C47B3">
        <w:rPr>
          <w:i/>
        </w:rPr>
        <w:t xml:space="preserve"> to register an account for the booking process.</w:t>
      </w:r>
      <w:r w:rsidR="00754ABC" w:rsidRPr="002569B5">
        <w:rPr>
          <w:i/>
        </w:rPr>
        <w:t xml:space="preserve">                         </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4455FDB2" w14:textId="31F26670" w:rsidR="00754ABC" w:rsidRDefault="00754ABC" w:rsidP="00754ABC">
      <w:pPr>
        <w:pStyle w:val="Details"/>
        <w:ind w:left="720"/>
      </w:pPr>
    </w:p>
    <w:p w14:paraId="4FBC0AB8" w14:textId="1C7708E8" w:rsidR="00975858" w:rsidRDefault="00975858" w:rsidP="0099754F">
      <w:pPr>
        <w:pStyle w:val="Details"/>
        <w:ind w:left="1440"/>
        <w:rPr>
          <w:i/>
        </w:rPr>
      </w:pPr>
      <w:r>
        <w:rPr>
          <w:i/>
        </w:rPr>
        <w:t>Registration: The customer can register their account for the booking</w:t>
      </w:r>
      <w:r w:rsidR="0099754F">
        <w:rPr>
          <w:i/>
        </w:rPr>
        <w:t xml:space="preserve"> and applying for job vacancy.</w:t>
      </w:r>
    </w:p>
    <w:p w14:paraId="4DD74FA7" w14:textId="77777777" w:rsidR="0099754F" w:rsidRDefault="0099754F" w:rsidP="00975858">
      <w:pPr>
        <w:pStyle w:val="Details"/>
        <w:ind w:left="720" w:firstLine="720"/>
        <w:rPr>
          <w:i/>
        </w:rPr>
      </w:pPr>
    </w:p>
    <w:p w14:paraId="5DB863D7" w14:textId="1B0F06B5" w:rsidR="00975858" w:rsidRDefault="00975858" w:rsidP="00975858">
      <w:pPr>
        <w:pStyle w:val="Details"/>
        <w:ind w:left="720" w:firstLine="720"/>
        <w:rPr>
          <w:i/>
        </w:rPr>
      </w:pPr>
      <w:r w:rsidRPr="00975858">
        <w:rPr>
          <w:i/>
        </w:rPr>
        <w:t>Photo Galleries</w:t>
      </w:r>
      <w:r w:rsidR="0099754F">
        <w:rPr>
          <w:i/>
        </w:rPr>
        <w:t>: The admin can upload photos to their gallery.</w:t>
      </w:r>
    </w:p>
    <w:p w14:paraId="2A810880" w14:textId="77777777" w:rsidR="0099754F" w:rsidRPr="00975858" w:rsidRDefault="0099754F" w:rsidP="00975858">
      <w:pPr>
        <w:pStyle w:val="Details"/>
        <w:ind w:left="720" w:firstLine="720"/>
        <w:rPr>
          <w:i/>
        </w:rPr>
      </w:pPr>
    </w:p>
    <w:p w14:paraId="49EB9C6B" w14:textId="79C0144C" w:rsidR="00975858" w:rsidRDefault="00975858" w:rsidP="0099754F">
      <w:pPr>
        <w:pStyle w:val="Details"/>
        <w:ind w:left="1440"/>
        <w:rPr>
          <w:i/>
        </w:rPr>
      </w:pPr>
      <w:r w:rsidRPr="00975858">
        <w:rPr>
          <w:i/>
        </w:rPr>
        <w:t>Booking</w:t>
      </w:r>
      <w:r>
        <w:rPr>
          <w:i/>
        </w:rPr>
        <w:t xml:space="preserve"> Package</w:t>
      </w:r>
      <w:r w:rsidR="0099754F">
        <w:rPr>
          <w:i/>
        </w:rPr>
        <w:t>: The registered customer can book the date for their current event date.</w:t>
      </w:r>
    </w:p>
    <w:p w14:paraId="58D79F6B" w14:textId="77777777" w:rsidR="0099754F" w:rsidRPr="00975858" w:rsidRDefault="0099754F" w:rsidP="0099754F">
      <w:pPr>
        <w:pStyle w:val="Details"/>
        <w:ind w:left="1440"/>
        <w:rPr>
          <w:i/>
        </w:rPr>
      </w:pPr>
    </w:p>
    <w:p w14:paraId="378D149C" w14:textId="54CA515F" w:rsidR="00975858" w:rsidRDefault="00975858" w:rsidP="0099754F">
      <w:pPr>
        <w:pStyle w:val="Details"/>
        <w:ind w:left="1440"/>
        <w:rPr>
          <w:i/>
        </w:rPr>
      </w:pPr>
      <w:r>
        <w:rPr>
          <w:i/>
        </w:rPr>
        <w:t>Advanced Payment</w:t>
      </w:r>
      <w:r w:rsidR="0099754F">
        <w:rPr>
          <w:i/>
        </w:rPr>
        <w:t>: The customer can pay an advance amount after booking their required date.</w:t>
      </w:r>
    </w:p>
    <w:p w14:paraId="0B36EA61" w14:textId="70A083F3" w:rsidR="0099754F" w:rsidRDefault="0099754F" w:rsidP="00975858">
      <w:pPr>
        <w:pStyle w:val="Details"/>
        <w:ind w:left="720"/>
        <w:rPr>
          <w:i/>
        </w:rPr>
      </w:pPr>
    </w:p>
    <w:p w14:paraId="58F2E455" w14:textId="41E0079B" w:rsidR="0099754F" w:rsidRDefault="00EF285E" w:rsidP="00EF285E">
      <w:pPr>
        <w:pStyle w:val="Details"/>
        <w:ind w:left="1440"/>
        <w:rPr>
          <w:i/>
        </w:rPr>
      </w:pPr>
      <w:r>
        <w:rPr>
          <w:i/>
        </w:rPr>
        <w:t>Package Details: The admin can add the details of their current package and their rates.</w:t>
      </w:r>
    </w:p>
    <w:p w14:paraId="74893226" w14:textId="4E55DD48" w:rsidR="00EF285E" w:rsidRDefault="00EF285E" w:rsidP="00975858">
      <w:pPr>
        <w:pStyle w:val="Details"/>
        <w:ind w:left="720"/>
        <w:rPr>
          <w:i/>
        </w:rPr>
      </w:pPr>
    </w:p>
    <w:p w14:paraId="3C68DD2B" w14:textId="6CC3209B" w:rsidR="00EF285E" w:rsidRDefault="00EF285E" w:rsidP="00EF285E">
      <w:pPr>
        <w:pStyle w:val="Details"/>
        <w:ind w:left="1440"/>
        <w:rPr>
          <w:i/>
        </w:rPr>
      </w:pPr>
      <w:r>
        <w:rPr>
          <w:i/>
        </w:rPr>
        <w:t>Vacancy List: The admin can update the list of job vacancy present in the industry.</w:t>
      </w:r>
    </w:p>
    <w:p w14:paraId="14805E04" w14:textId="1BA38CEE" w:rsidR="00EF285E" w:rsidRDefault="00EF285E" w:rsidP="00EF285E">
      <w:pPr>
        <w:pStyle w:val="Details"/>
        <w:ind w:left="720"/>
        <w:rPr>
          <w:i/>
        </w:rPr>
      </w:pPr>
    </w:p>
    <w:p w14:paraId="6C625941" w14:textId="5DAFEE25" w:rsidR="00EF285E" w:rsidRDefault="00EF285E" w:rsidP="00EF285E">
      <w:pPr>
        <w:pStyle w:val="Details"/>
        <w:ind w:left="1440"/>
        <w:rPr>
          <w:i/>
        </w:rPr>
      </w:pPr>
      <w:r>
        <w:rPr>
          <w:i/>
        </w:rPr>
        <w:t>Job Request: The registered customers can send the job request for the added vacancy list.</w:t>
      </w:r>
    </w:p>
    <w:p w14:paraId="37BB33FE" w14:textId="23C6656D" w:rsidR="00EF285E" w:rsidRDefault="00EF285E" w:rsidP="00EF285E">
      <w:pPr>
        <w:pStyle w:val="Details"/>
        <w:ind w:left="720"/>
        <w:rPr>
          <w:i/>
        </w:rPr>
      </w:pPr>
    </w:p>
    <w:p w14:paraId="0D2DCB63" w14:textId="0EDD11DF" w:rsidR="00EF285E" w:rsidRDefault="00EF285E" w:rsidP="00EF285E">
      <w:pPr>
        <w:pStyle w:val="Details"/>
        <w:ind w:left="1440"/>
        <w:rPr>
          <w:i/>
        </w:rPr>
      </w:pPr>
      <w:r>
        <w:rPr>
          <w:i/>
        </w:rPr>
        <w:t>Customize Package: The customer can customize the package details according to their interests.</w:t>
      </w:r>
    </w:p>
    <w:p w14:paraId="52035A2C" w14:textId="65A732BB" w:rsidR="00EF285E" w:rsidRDefault="00EF285E" w:rsidP="00EF285E">
      <w:pPr>
        <w:pStyle w:val="Details"/>
        <w:ind w:left="1440"/>
        <w:rPr>
          <w:i/>
        </w:rPr>
      </w:pPr>
    </w:p>
    <w:p w14:paraId="5A522D96" w14:textId="6915A7DD" w:rsidR="00EF285E" w:rsidRDefault="00EF285E" w:rsidP="00EF285E">
      <w:pPr>
        <w:pStyle w:val="Details"/>
        <w:ind w:left="1440"/>
        <w:rPr>
          <w:i/>
        </w:rPr>
      </w:pPr>
      <w:r>
        <w:rPr>
          <w:i/>
        </w:rPr>
        <w:t>Message: The customer can send message to the admin.</w:t>
      </w:r>
    </w:p>
    <w:p w14:paraId="7ED5BCBF" w14:textId="68B6E811" w:rsidR="00EF285E" w:rsidRDefault="00EF285E" w:rsidP="00EF285E">
      <w:pPr>
        <w:pStyle w:val="Details"/>
        <w:ind w:left="1440"/>
        <w:rPr>
          <w:i/>
        </w:rPr>
      </w:pPr>
    </w:p>
    <w:p w14:paraId="4BF1B79B" w14:textId="7DEA24CB" w:rsidR="00EF285E" w:rsidRDefault="00EF285E" w:rsidP="00EF285E">
      <w:pPr>
        <w:pStyle w:val="Details"/>
        <w:ind w:left="1440"/>
        <w:rPr>
          <w:i/>
        </w:rPr>
      </w:pPr>
      <w:r>
        <w:rPr>
          <w:i/>
        </w:rPr>
        <w:t>Cancel Request: The customer can cancel their bookings.</w:t>
      </w:r>
    </w:p>
    <w:p w14:paraId="6DF636F6" w14:textId="19A76250" w:rsidR="00975858" w:rsidRPr="002569B5" w:rsidRDefault="00975858" w:rsidP="00754ABC">
      <w:pPr>
        <w:pStyle w:val="Details"/>
        <w:ind w:left="720"/>
        <w:rPr>
          <w:i/>
        </w:rPr>
      </w:pPr>
      <w:r>
        <w:rPr>
          <w:i/>
        </w:rPr>
        <w:tab/>
      </w:r>
    </w:p>
    <w:p w14:paraId="583B1EA8" w14:textId="77777777" w:rsidR="00754ABC" w:rsidRDefault="00754ABC" w:rsidP="00754ABC">
      <w:pPr>
        <w:pStyle w:val="Details"/>
        <w:ind w:left="720"/>
      </w:pPr>
    </w:p>
    <w:p w14:paraId="7C6B306A" w14:textId="6F140691" w:rsidR="002F36F0" w:rsidRDefault="002F36F0" w:rsidP="00A57CE9">
      <w:pPr>
        <w:pStyle w:val="Details"/>
        <w:numPr>
          <w:ilvl w:val="0"/>
          <w:numId w:val="4"/>
        </w:numPr>
      </w:pPr>
      <w:r>
        <w:t>Identify the users in your project?</w:t>
      </w:r>
    </w:p>
    <w:p w14:paraId="6E4CEC53" w14:textId="18130B8A" w:rsidR="00754ABC" w:rsidRDefault="00754ABC" w:rsidP="00754ABC">
      <w:pPr>
        <w:pStyle w:val="Details"/>
        <w:ind w:left="720"/>
      </w:pPr>
    </w:p>
    <w:p w14:paraId="2DAE6974" w14:textId="642E74D8" w:rsidR="00754ABC" w:rsidRDefault="006913D6" w:rsidP="006913D6">
      <w:pPr>
        <w:pStyle w:val="Details"/>
        <w:ind w:left="1440"/>
        <w:rPr>
          <w:i/>
        </w:rPr>
      </w:pPr>
      <w:r>
        <w:rPr>
          <w:i/>
        </w:rPr>
        <w:t>Normal User: The normal user can see photo galleries</w:t>
      </w:r>
      <w:r w:rsidR="00862582">
        <w:rPr>
          <w:i/>
        </w:rPr>
        <w:t>,</w:t>
      </w:r>
      <w:r>
        <w:rPr>
          <w:i/>
        </w:rPr>
        <w:t xml:space="preserve"> packages</w:t>
      </w:r>
      <w:r w:rsidR="00862582">
        <w:rPr>
          <w:i/>
        </w:rPr>
        <w:t xml:space="preserve"> and job vacancy list.</w:t>
      </w:r>
    </w:p>
    <w:p w14:paraId="654572C9" w14:textId="34516D93" w:rsidR="00862582" w:rsidRDefault="00862582" w:rsidP="006913D6">
      <w:pPr>
        <w:pStyle w:val="Details"/>
        <w:ind w:left="1440"/>
        <w:rPr>
          <w:i/>
        </w:rPr>
      </w:pPr>
    </w:p>
    <w:p w14:paraId="32E5711A" w14:textId="48442E49" w:rsidR="00862582" w:rsidRDefault="00862582" w:rsidP="006913D6">
      <w:pPr>
        <w:pStyle w:val="Details"/>
        <w:ind w:left="1440"/>
        <w:rPr>
          <w:i/>
        </w:rPr>
      </w:pPr>
      <w:r>
        <w:rPr>
          <w:i/>
        </w:rPr>
        <w:t>Registered User: The registered user can book their package and apply for the job vacancy.</w:t>
      </w:r>
    </w:p>
    <w:p w14:paraId="7AB07DE2" w14:textId="5FDA3F5C" w:rsidR="00862582" w:rsidRDefault="00862582" w:rsidP="006913D6">
      <w:pPr>
        <w:pStyle w:val="Details"/>
        <w:ind w:left="1440"/>
        <w:rPr>
          <w:i/>
        </w:rPr>
      </w:pPr>
    </w:p>
    <w:p w14:paraId="52BD9ACA" w14:textId="73534D0D" w:rsidR="00862582" w:rsidRPr="002569B5" w:rsidRDefault="00862582" w:rsidP="006913D6">
      <w:pPr>
        <w:pStyle w:val="Details"/>
        <w:ind w:left="1440"/>
        <w:rPr>
          <w:i/>
        </w:rPr>
      </w:pPr>
      <w:r>
        <w:rPr>
          <w:i/>
        </w:rPr>
        <w:t>Admin: The admin has the full control of the system. Admin can add photos, package details, job vacancy list and can manage the users and the requests.</w:t>
      </w:r>
    </w:p>
    <w:p w14:paraId="12C88FB8" w14:textId="77777777" w:rsidR="00754ABC" w:rsidRDefault="00754ABC" w:rsidP="00754ABC">
      <w:pPr>
        <w:pStyle w:val="Details"/>
        <w:ind w:left="720"/>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7A854926" w14:textId="38213E23" w:rsidR="00754ABC" w:rsidRPr="002569B5" w:rsidRDefault="00D25287" w:rsidP="00862582">
      <w:pPr>
        <w:pStyle w:val="Details"/>
        <w:ind w:left="720" w:firstLine="720"/>
        <w:rPr>
          <w:i/>
        </w:rPr>
      </w:pPr>
      <w:r>
        <w:rPr>
          <w:i/>
        </w:rPr>
        <w:t xml:space="preserve">The administrators of </w:t>
      </w:r>
      <w:proofErr w:type="spellStart"/>
      <w:r>
        <w:rPr>
          <w:i/>
        </w:rPr>
        <w:t>Neelima</w:t>
      </w:r>
      <w:proofErr w:type="spellEnd"/>
      <w:r>
        <w:rPr>
          <w:i/>
        </w:rPr>
        <w:t xml:space="preserve"> Studio </w:t>
      </w:r>
      <w:r w:rsidR="005C47B3">
        <w:rPr>
          <w:i/>
        </w:rPr>
        <w:t>own</w:t>
      </w:r>
      <w:r>
        <w:rPr>
          <w:i/>
        </w:rPr>
        <w:t xml:space="preserve"> the system.</w:t>
      </w:r>
    </w:p>
    <w:p w14:paraId="15C6230B" w14:textId="77777777" w:rsidR="00754ABC" w:rsidRDefault="00754ABC" w:rsidP="00754ABC">
      <w:pPr>
        <w:pStyle w:val="Details"/>
        <w:ind w:left="72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0AC5768E" w14:textId="77777777" w:rsidR="00754ABC" w:rsidRDefault="00754ABC" w:rsidP="00754ABC">
      <w:pPr>
        <w:pStyle w:val="Details"/>
        <w:ind w:left="720"/>
      </w:pPr>
      <w:r>
        <w:t xml:space="preserve">                                      </w:t>
      </w:r>
    </w:p>
    <w:p w14:paraId="46EFFB91" w14:textId="720C9CEB" w:rsidR="00754ABC" w:rsidRPr="002569B5" w:rsidRDefault="00862582" w:rsidP="00862582">
      <w:pPr>
        <w:pStyle w:val="Details"/>
        <w:ind w:left="1440"/>
        <w:rPr>
          <w:i/>
        </w:rPr>
      </w:pPr>
      <w:r>
        <w:rPr>
          <w:i/>
        </w:rPr>
        <w:t xml:space="preserve">The system is related to </w:t>
      </w:r>
      <w:r w:rsidR="005C47B3">
        <w:rPr>
          <w:i/>
        </w:rPr>
        <w:t xml:space="preserve">the </w:t>
      </w:r>
      <w:proofErr w:type="spellStart"/>
      <w:r w:rsidR="005C47B3">
        <w:rPr>
          <w:i/>
        </w:rPr>
        <w:t>Neelima</w:t>
      </w:r>
      <w:proofErr w:type="spellEnd"/>
      <w:r w:rsidR="005C47B3">
        <w:rPr>
          <w:i/>
        </w:rPr>
        <w:t xml:space="preserve"> Studio which provide photography and videography facilities and the customers can book them for their events.</w:t>
      </w:r>
    </w:p>
    <w:p w14:paraId="49614AD3" w14:textId="34805CE4" w:rsidR="00754ABC" w:rsidRDefault="00754ABC" w:rsidP="00754ABC">
      <w:pPr>
        <w:pStyle w:val="Details"/>
        <w:ind w:left="720"/>
      </w:pPr>
    </w:p>
    <w:p w14:paraId="3B78614F" w14:textId="2725A8BF" w:rsidR="00754ABC" w:rsidRDefault="00754ABC" w:rsidP="00754ABC">
      <w:pPr>
        <w:pStyle w:val="Details"/>
        <w:ind w:left="720"/>
      </w:pPr>
    </w:p>
    <w:p w14:paraId="6AC775E9" w14:textId="01035346" w:rsidR="00754ABC" w:rsidRDefault="00754ABC" w:rsidP="00754ABC">
      <w:pPr>
        <w:pStyle w:val="Details"/>
        <w:ind w:left="720"/>
      </w:pPr>
    </w:p>
    <w:p w14:paraId="779E5FFF" w14:textId="11D5A2FD" w:rsidR="00754ABC" w:rsidRDefault="00754ABC" w:rsidP="00754ABC">
      <w:pPr>
        <w:pStyle w:val="Details"/>
        <w:ind w:left="720"/>
      </w:pPr>
    </w:p>
    <w:p w14:paraId="4BDA91C3" w14:textId="1B16B51E" w:rsidR="00754ABC" w:rsidRDefault="00754ABC" w:rsidP="00754ABC">
      <w:pPr>
        <w:pStyle w:val="Details"/>
        <w:ind w:left="720"/>
      </w:pPr>
    </w:p>
    <w:p w14:paraId="512EFA1E" w14:textId="123E2FE9" w:rsidR="00754ABC" w:rsidRDefault="00754ABC" w:rsidP="00754ABC">
      <w:pPr>
        <w:pStyle w:val="Details"/>
        <w:ind w:left="720"/>
      </w:pPr>
    </w:p>
    <w:p w14:paraId="76C0BD68" w14:textId="5B2F2EB9" w:rsidR="00754ABC" w:rsidRDefault="00754ABC" w:rsidP="00754ABC">
      <w:pPr>
        <w:pStyle w:val="Details"/>
        <w:ind w:left="720"/>
      </w:pPr>
    </w:p>
    <w:p w14:paraId="3C20576F" w14:textId="3FC70A33" w:rsidR="00754ABC" w:rsidRDefault="00754ABC" w:rsidP="00754ABC">
      <w:pPr>
        <w:pStyle w:val="Details"/>
        <w:ind w:left="720"/>
      </w:pPr>
    </w:p>
    <w:p w14:paraId="51DF2E4D" w14:textId="7A002FC3" w:rsidR="00754ABC" w:rsidRDefault="00754ABC" w:rsidP="00754ABC">
      <w:pPr>
        <w:pStyle w:val="Details"/>
        <w:ind w:left="720"/>
      </w:pPr>
    </w:p>
    <w:p w14:paraId="74354C57" w14:textId="77777777" w:rsidR="00754ABC" w:rsidRDefault="00754ABC" w:rsidP="00754ABC">
      <w:pPr>
        <w:pStyle w:val="Details"/>
        <w:ind w:left="720"/>
      </w:pPr>
    </w:p>
    <w:p w14:paraId="0F208E04" w14:textId="3BBE933A" w:rsidR="002F36F0" w:rsidRDefault="002F36F0" w:rsidP="00A57CE9">
      <w:pPr>
        <w:pStyle w:val="Details"/>
        <w:numPr>
          <w:ilvl w:val="0"/>
          <w:numId w:val="4"/>
        </w:numPr>
      </w:pPr>
      <w:r>
        <w:t>Details</w:t>
      </w:r>
      <w:r w:rsidR="00754ABC">
        <w:t xml:space="preserve"> of person that you have contacted for data collection?</w:t>
      </w:r>
    </w:p>
    <w:p w14:paraId="1922E806" w14:textId="6B2BDA63" w:rsidR="00754ABC" w:rsidRDefault="00754ABC" w:rsidP="00754ABC">
      <w:pPr>
        <w:pStyle w:val="Details"/>
        <w:ind w:left="720"/>
      </w:pPr>
    </w:p>
    <w:p w14:paraId="0C65E840" w14:textId="2D668B11" w:rsidR="00754ABC" w:rsidRDefault="006D3EAF" w:rsidP="00AB3ED1">
      <w:pPr>
        <w:pStyle w:val="Details"/>
        <w:ind w:left="1440"/>
        <w:rPr>
          <w:i/>
        </w:rPr>
      </w:pPr>
      <w:r>
        <w:rPr>
          <w:i/>
        </w:rPr>
        <w:t xml:space="preserve">Mr. </w:t>
      </w:r>
      <w:r w:rsidR="00B47FBC">
        <w:rPr>
          <w:i/>
        </w:rPr>
        <w:t>Jens Jacob</w:t>
      </w:r>
    </w:p>
    <w:p w14:paraId="408FD845" w14:textId="584C246E" w:rsidR="00A87990" w:rsidRDefault="00A87990" w:rsidP="00AB3ED1">
      <w:pPr>
        <w:pStyle w:val="Details"/>
        <w:ind w:left="1440"/>
        <w:rPr>
          <w:i/>
        </w:rPr>
      </w:pPr>
      <w:proofErr w:type="spellStart"/>
      <w:r>
        <w:rPr>
          <w:i/>
        </w:rPr>
        <w:t>Neelima</w:t>
      </w:r>
      <w:proofErr w:type="spellEnd"/>
      <w:r>
        <w:rPr>
          <w:i/>
        </w:rPr>
        <w:t xml:space="preserve"> Studio</w:t>
      </w:r>
    </w:p>
    <w:p w14:paraId="1B1A6313" w14:textId="0707AF42" w:rsidR="00A87990" w:rsidRPr="002569B5" w:rsidRDefault="00A87990" w:rsidP="00A87990">
      <w:pPr>
        <w:pStyle w:val="Details"/>
        <w:ind w:left="1440"/>
        <w:rPr>
          <w:i/>
        </w:rPr>
      </w:pPr>
      <w:proofErr w:type="spellStart"/>
      <w:r>
        <w:rPr>
          <w:i/>
        </w:rPr>
        <w:t>Ponkunnam</w:t>
      </w:r>
      <w:proofErr w:type="spellEnd"/>
    </w:p>
    <w:p w14:paraId="25F51E9E" w14:textId="710A9B62" w:rsidR="00754ABC" w:rsidRDefault="00754ABC" w:rsidP="00754ABC">
      <w:pPr>
        <w:pStyle w:val="Details"/>
        <w:ind w:left="720"/>
      </w:pPr>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6E0975D1" w14:textId="41DAEF34" w:rsidR="001E357F" w:rsidRDefault="001E357F" w:rsidP="00754ABC">
      <w:pPr>
        <w:pStyle w:val="Details"/>
        <w:ind w:left="360"/>
        <w:rPr>
          <w:i/>
        </w:rPr>
      </w:pPr>
    </w:p>
    <w:p w14:paraId="07176EE4" w14:textId="6681F333" w:rsidR="007C6573" w:rsidRDefault="007C6573" w:rsidP="007C6573">
      <w:pPr>
        <w:pStyle w:val="Details"/>
        <w:numPr>
          <w:ilvl w:val="0"/>
          <w:numId w:val="6"/>
        </w:numPr>
        <w:rPr>
          <w:i/>
        </w:rPr>
      </w:pPr>
      <w:r>
        <w:rPr>
          <w:i/>
        </w:rPr>
        <w:t xml:space="preserve">How does people hear about </w:t>
      </w:r>
      <w:proofErr w:type="spellStart"/>
      <w:r>
        <w:rPr>
          <w:i/>
        </w:rPr>
        <w:t>Neelima</w:t>
      </w:r>
      <w:proofErr w:type="spellEnd"/>
      <w:r>
        <w:rPr>
          <w:i/>
        </w:rPr>
        <w:t xml:space="preserve"> Studio?</w:t>
      </w:r>
    </w:p>
    <w:p w14:paraId="225BC73E" w14:textId="59BDFCDF" w:rsidR="007C6573" w:rsidRDefault="007C6573" w:rsidP="007C6573">
      <w:pPr>
        <w:pStyle w:val="Details"/>
        <w:ind w:left="1080"/>
        <w:rPr>
          <w:i/>
        </w:rPr>
      </w:pPr>
      <w:r>
        <w:rPr>
          <w:i/>
        </w:rPr>
        <w:t>The people hear about our studio through our Facebook page and Instagram pages</w:t>
      </w:r>
      <w:r w:rsidR="000F5BB5">
        <w:rPr>
          <w:i/>
        </w:rPr>
        <w:t xml:space="preserve"> </w:t>
      </w:r>
      <w:proofErr w:type="gramStart"/>
      <w:r w:rsidR="000F5BB5">
        <w:rPr>
          <w:i/>
        </w:rPr>
        <w:t>and also</w:t>
      </w:r>
      <w:proofErr w:type="gramEnd"/>
      <w:r w:rsidR="000F5BB5">
        <w:rPr>
          <w:i/>
        </w:rPr>
        <w:t xml:space="preserve"> through mouth to mouth publicity.</w:t>
      </w:r>
    </w:p>
    <w:p w14:paraId="0AA6FB64" w14:textId="77777777" w:rsidR="00A87990" w:rsidRDefault="00A87990" w:rsidP="007C6573">
      <w:pPr>
        <w:pStyle w:val="Details"/>
        <w:ind w:left="1080"/>
        <w:rPr>
          <w:i/>
        </w:rPr>
      </w:pPr>
    </w:p>
    <w:p w14:paraId="302AB384" w14:textId="63C54098" w:rsidR="007C6573" w:rsidRDefault="007C6573" w:rsidP="007C6573">
      <w:pPr>
        <w:pStyle w:val="Details"/>
        <w:numPr>
          <w:ilvl w:val="0"/>
          <w:numId w:val="6"/>
        </w:numPr>
        <w:rPr>
          <w:i/>
        </w:rPr>
      </w:pPr>
      <w:r>
        <w:rPr>
          <w:i/>
        </w:rPr>
        <w:t>How a customer contact with you?</w:t>
      </w:r>
    </w:p>
    <w:p w14:paraId="5F7D5912" w14:textId="2C6F5713" w:rsidR="007C6573" w:rsidRDefault="007C6573" w:rsidP="007C6573">
      <w:pPr>
        <w:pStyle w:val="Details"/>
        <w:ind w:left="1080"/>
        <w:rPr>
          <w:i/>
        </w:rPr>
      </w:pPr>
      <w:r>
        <w:rPr>
          <w:i/>
        </w:rPr>
        <w:t xml:space="preserve">The customers contact us through telephone or by messaging through Facebook and </w:t>
      </w:r>
      <w:proofErr w:type="spellStart"/>
      <w:r>
        <w:rPr>
          <w:i/>
        </w:rPr>
        <w:t>whatsapp</w:t>
      </w:r>
      <w:proofErr w:type="spellEnd"/>
      <w:r>
        <w:rPr>
          <w:i/>
        </w:rPr>
        <w:t>.</w:t>
      </w:r>
    </w:p>
    <w:p w14:paraId="466C3637" w14:textId="77777777" w:rsidR="00A87990" w:rsidRDefault="00A87990" w:rsidP="007C6573">
      <w:pPr>
        <w:pStyle w:val="Details"/>
        <w:ind w:left="1080"/>
        <w:rPr>
          <w:i/>
        </w:rPr>
      </w:pPr>
    </w:p>
    <w:p w14:paraId="58DBD5F4" w14:textId="1FD3F977" w:rsidR="007C6573" w:rsidRDefault="007C6573" w:rsidP="007C6573">
      <w:pPr>
        <w:pStyle w:val="Details"/>
        <w:numPr>
          <w:ilvl w:val="0"/>
          <w:numId w:val="6"/>
        </w:numPr>
        <w:rPr>
          <w:i/>
        </w:rPr>
      </w:pPr>
      <w:r>
        <w:rPr>
          <w:i/>
        </w:rPr>
        <w:t xml:space="preserve">How can a customer </w:t>
      </w:r>
      <w:r w:rsidR="00D471F9">
        <w:rPr>
          <w:i/>
        </w:rPr>
        <w:t>know about your works and your current event packages?</w:t>
      </w:r>
    </w:p>
    <w:p w14:paraId="221605CD" w14:textId="03993374" w:rsidR="00D471F9" w:rsidRDefault="00D471F9" w:rsidP="00D471F9">
      <w:pPr>
        <w:pStyle w:val="Details"/>
        <w:ind w:left="1080"/>
        <w:rPr>
          <w:i/>
        </w:rPr>
      </w:pPr>
      <w:r>
        <w:rPr>
          <w:i/>
        </w:rPr>
        <w:t xml:space="preserve">The customers can see the images of our work on our Facebook and Instagram pages and videos in our </w:t>
      </w:r>
      <w:proofErr w:type="spellStart"/>
      <w:r>
        <w:rPr>
          <w:i/>
        </w:rPr>
        <w:t>youtube</w:t>
      </w:r>
      <w:proofErr w:type="spellEnd"/>
      <w:r>
        <w:rPr>
          <w:i/>
        </w:rPr>
        <w:t xml:space="preserve"> channel.</w:t>
      </w:r>
    </w:p>
    <w:p w14:paraId="2757A71C" w14:textId="4306D0A4" w:rsidR="00D471F9" w:rsidRDefault="00D471F9" w:rsidP="00D471F9">
      <w:pPr>
        <w:pStyle w:val="Details"/>
        <w:ind w:left="1080"/>
        <w:rPr>
          <w:i/>
        </w:rPr>
      </w:pPr>
      <w:r>
        <w:rPr>
          <w:i/>
        </w:rPr>
        <w:t>Customers can know about the packages only by contacting us.</w:t>
      </w:r>
    </w:p>
    <w:p w14:paraId="777F0EF3" w14:textId="77777777" w:rsidR="00A87990" w:rsidRDefault="00A87990" w:rsidP="00D471F9">
      <w:pPr>
        <w:pStyle w:val="Details"/>
        <w:ind w:left="1080"/>
        <w:rPr>
          <w:i/>
        </w:rPr>
      </w:pPr>
    </w:p>
    <w:p w14:paraId="0D0D2F7F" w14:textId="0AB3E050" w:rsidR="00D471F9" w:rsidRDefault="00D471F9" w:rsidP="00D471F9">
      <w:pPr>
        <w:pStyle w:val="Details"/>
        <w:numPr>
          <w:ilvl w:val="0"/>
          <w:numId w:val="6"/>
        </w:numPr>
        <w:rPr>
          <w:i/>
        </w:rPr>
      </w:pPr>
      <w:r>
        <w:rPr>
          <w:i/>
        </w:rPr>
        <w:t xml:space="preserve">If a customer wants to book </w:t>
      </w:r>
      <w:r w:rsidR="00A87990">
        <w:rPr>
          <w:i/>
        </w:rPr>
        <w:t>a date for the event, how can he book the date?</w:t>
      </w:r>
    </w:p>
    <w:p w14:paraId="31B104C7" w14:textId="29B36EBE" w:rsidR="00A87990" w:rsidRDefault="00A87990" w:rsidP="00A87990">
      <w:pPr>
        <w:pStyle w:val="Details"/>
        <w:ind w:left="1080"/>
        <w:rPr>
          <w:i/>
        </w:rPr>
      </w:pPr>
      <w:r>
        <w:rPr>
          <w:i/>
        </w:rPr>
        <w:t>The booking process is done by directly contacting through the phone.</w:t>
      </w:r>
    </w:p>
    <w:p w14:paraId="2D52050B" w14:textId="7306230F" w:rsidR="00A87990" w:rsidRDefault="00A87990" w:rsidP="00A87990">
      <w:pPr>
        <w:pStyle w:val="Details"/>
        <w:rPr>
          <w:i/>
        </w:rPr>
      </w:pPr>
      <w:r>
        <w:rPr>
          <w:i/>
        </w:rPr>
        <w:lastRenderedPageBreak/>
        <w:tab/>
      </w:r>
    </w:p>
    <w:p w14:paraId="4D7BF620" w14:textId="6351D454" w:rsidR="00A87990" w:rsidRDefault="00A87990" w:rsidP="00A87990">
      <w:pPr>
        <w:pStyle w:val="Details"/>
        <w:numPr>
          <w:ilvl w:val="0"/>
          <w:numId w:val="6"/>
        </w:numPr>
        <w:rPr>
          <w:i/>
        </w:rPr>
      </w:pPr>
      <w:r>
        <w:rPr>
          <w:i/>
        </w:rPr>
        <w:t>How the customer can know more about the package and rates and how can they select it?</w:t>
      </w:r>
    </w:p>
    <w:p w14:paraId="554B904D" w14:textId="617E1B33" w:rsidR="00A87990" w:rsidRDefault="00A87990" w:rsidP="00A87990">
      <w:pPr>
        <w:pStyle w:val="Details"/>
        <w:ind w:left="1080"/>
        <w:rPr>
          <w:i/>
        </w:rPr>
      </w:pPr>
      <w:r>
        <w:rPr>
          <w:i/>
        </w:rPr>
        <w:t xml:space="preserve">The administrators will give the complete details of the packages and the rates to the customer through phone or sending message through </w:t>
      </w:r>
      <w:proofErr w:type="spellStart"/>
      <w:r>
        <w:rPr>
          <w:i/>
        </w:rPr>
        <w:t>facebook</w:t>
      </w:r>
      <w:proofErr w:type="spellEnd"/>
      <w:r>
        <w:rPr>
          <w:i/>
        </w:rPr>
        <w:t xml:space="preserve"> or </w:t>
      </w:r>
      <w:proofErr w:type="spellStart"/>
      <w:r>
        <w:rPr>
          <w:i/>
        </w:rPr>
        <w:t>whatsapp</w:t>
      </w:r>
      <w:proofErr w:type="spellEnd"/>
      <w:r>
        <w:rPr>
          <w:i/>
        </w:rPr>
        <w:t>.</w:t>
      </w:r>
    </w:p>
    <w:p w14:paraId="3DE6541C" w14:textId="4AA8EBD6" w:rsidR="00A87990" w:rsidRDefault="00A87990" w:rsidP="00A87990">
      <w:pPr>
        <w:pStyle w:val="Details"/>
        <w:rPr>
          <w:i/>
        </w:rPr>
      </w:pPr>
      <w:r>
        <w:rPr>
          <w:i/>
        </w:rPr>
        <w:tab/>
      </w:r>
    </w:p>
    <w:p w14:paraId="4D6C60AF" w14:textId="2E3D8E43" w:rsidR="00A87990" w:rsidRDefault="008471C8" w:rsidP="00A87990">
      <w:pPr>
        <w:pStyle w:val="Details"/>
        <w:numPr>
          <w:ilvl w:val="0"/>
          <w:numId w:val="6"/>
        </w:numPr>
        <w:rPr>
          <w:i/>
        </w:rPr>
      </w:pPr>
      <w:r>
        <w:rPr>
          <w:i/>
        </w:rPr>
        <w:t>How would you hire an employee for a job vacancy?</w:t>
      </w:r>
    </w:p>
    <w:p w14:paraId="0A876128" w14:textId="6A21D4C8" w:rsidR="008471C8" w:rsidRDefault="008471C8" w:rsidP="008471C8">
      <w:pPr>
        <w:pStyle w:val="Details"/>
        <w:ind w:left="1080"/>
        <w:rPr>
          <w:i/>
        </w:rPr>
      </w:pPr>
      <w:r>
        <w:rPr>
          <w:i/>
        </w:rPr>
        <w:t xml:space="preserve">The hiring process is by posting a message in </w:t>
      </w:r>
      <w:proofErr w:type="spellStart"/>
      <w:r>
        <w:rPr>
          <w:i/>
        </w:rPr>
        <w:t>facebook</w:t>
      </w:r>
      <w:proofErr w:type="spellEnd"/>
      <w:r>
        <w:rPr>
          <w:i/>
        </w:rPr>
        <w:t xml:space="preserve"> and the users will contact us.</w:t>
      </w:r>
    </w:p>
    <w:p w14:paraId="2A0BCCCC" w14:textId="5EA22D93" w:rsidR="008471C8" w:rsidRDefault="008471C8" w:rsidP="008471C8">
      <w:pPr>
        <w:pStyle w:val="Details"/>
        <w:rPr>
          <w:i/>
        </w:rPr>
      </w:pPr>
    </w:p>
    <w:p w14:paraId="0EBB5239" w14:textId="1F9C3FFB" w:rsidR="008471C8" w:rsidRDefault="008471C8" w:rsidP="008471C8">
      <w:pPr>
        <w:pStyle w:val="Details"/>
        <w:numPr>
          <w:ilvl w:val="0"/>
          <w:numId w:val="6"/>
        </w:numPr>
        <w:rPr>
          <w:i/>
        </w:rPr>
      </w:pPr>
      <w:r>
        <w:rPr>
          <w:i/>
        </w:rPr>
        <w:t>How is the managing of booking takes place?</w:t>
      </w:r>
    </w:p>
    <w:p w14:paraId="484F3276" w14:textId="356CAA41" w:rsidR="008471C8" w:rsidRDefault="008471C8" w:rsidP="008471C8">
      <w:pPr>
        <w:pStyle w:val="Details"/>
        <w:ind w:left="1080"/>
        <w:rPr>
          <w:i/>
        </w:rPr>
      </w:pPr>
      <w:r>
        <w:rPr>
          <w:i/>
        </w:rPr>
        <w:t>The managing of booking and other process is by written documents.</w:t>
      </w:r>
    </w:p>
    <w:p w14:paraId="24CC600C" w14:textId="31984B7D" w:rsidR="00F06BE3" w:rsidRDefault="000F5BB5" w:rsidP="008471C8">
      <w:pPr>
        <w:pStyle w:val="Details"/>
        <w:ind w:left="1080"/>
        <w:rPr>
          <w:i/>
        </w:rPr>
      </w:pPr>
      <w:r>
        <w:rPr>
          <w:i/>
        </w:rPr>
        <w:t>The advance booking collects an amount in advance through the bank.</w:t>
      </w:r>
    </w:p>
    <w:p w14:paraId="340A4777" w14:textId="096470A2" w:rsidR="008471C8" w:rsidRDefault="008471C8" w:rsidP="008471C8">
      <w:pPr>
        <w:pStyle w:val="Details"/>
        <w:rPr>
          <w:i/>
        </w:rPr>
      </w:pPr>
    </w:p>
    <w:p w14:paraId="6D41A681" w14:textId="76A9DDF1" w:rsidR="008471C8" w:rsidRDefault="00AD1A08" w:rsidP="008471C8">
      <w:pPr>
        <w:pStyle w:val="Details"/>
        <w:numPr>
          <w:ilvl w:val="0"/>
          <w:numId w:val="6"/>
        </w:numPr>
        <w:rPr>
          <w:i/>
        </w:rPr>
      </w:pPr>
      <w:r>
        <w:rPr>
          <w:i/>
        </w:rPr>
        <w:t>If more than one booking happens how will you manage it?</w:t>
      </w:r>
    </w:p>
    <w:p w14:paraId="6DB45F42" w14:textId="1A337150" w:rsidR="00AD1A08" w:rsidRDefault="00AD1A08" w:rsidP="00AD1A08">
      <w:pPr>
        <w:pStyle w:val="Details"/>
        <w:ind w:left="1080"/>
        <w:rPr>
          <w:i/>
        </w:rPr>
      </w:pPr>
      <w:r>
        <w:rPr>
          <w:i/>
        </w:rPr>
        <w:t>We hire freelance workers if more than one event is there in the same day.</w:t>
      </w:r>
    </w:p>
    <w:p w14:paraId="428ED571" w14:textId="7C9F1F8C" w:rsidR="00AD1A08" w:rsidRDefault="00AD1A08" w:rsidP="00AD1A08">
      <w:pPr>
        <w:pStyle w:val="Details"/>
        <w:rPr>
          <w:i/>
        </w:rPr>
      </w:pPr>
    </w:p>
    <w:p w14:paraId="7F8A3358" w14:textId="46858377" w:rsidR="00AD1A08" w:rsidRDefault="000F5BB5" w:rsidP="00AD1A08">
      <w:pPr>
        <w:pStyle w:val="Details"/>
        <w:numPr>
          <w:ilvl w:val="0"/>
          <w:numId w:val="6"/>
        </w:numPr>
        <w:rPr>
          <w:i/>
        </w:rPr>
      </w:pPr>
      <w:r>
        <w:rPr>
          <w:i/>
        </w:rPr>
        <w:t>If a customer cancels a booking, is there a refund?</w:t>
      </w:r>
    </w:p>
    <w:p w14:paraId="0B113956" w14:textId="27030A1A" w:rsidR="000F5BB5" w:rsidRDefault="000F5BB5" w:rsidP="000F5BB5">
      <w:pPr>
        <w:pStyle w:val="Details"/>
        <w:ind w:left="1080"/>
        <w:rPr>
          <w:i/>
        </w:rPr>
      </w:pPr>
      <w:r>
        <w:rPr>
          <w:i/>
        </w:rPr>
        <w:t>Refunds are not provided for the cancellation of the booking.</w:t>
      </w:r>
    </w:p>
    <w:p w14:paraId="7B0C49C9" w14:textId="4906268E" w:rsidR="000F5BB5" w:rsidRDefault="000F5BB5" w:rsidP="000F5BB5">
      <w:pPr>
        <w:pStyle w:val="Details"/>
        <w:rPr>
          <w:i/>
        </w:rPr>
      </w:pPr>
    </w:p>
    <w:p w14:paraId="0C0202D6" w14:textId="3A03408A" w:rsidR="000F5BB5" w:rsidRDefault="000F5BB5" w:rsidP="000F5BB5">
      <w:pPr>
        <w:pStyle w:val="Details"/>
        <w:numPr>
          <w:ilvl w:val="0"/>
          <w:numId w:val="6"/>
        </w:numPr>
        <w:rPr>
          <w:i/>
        </w:rPr>
      </w:pPr>
      <w:r>
        <w:rPr>
          <w:i/>
        </w:rPr>
        <w:t>Is there an infrastructure for a customer who wants to see directly the manager and to talk with?</w:t>
      </w:r>
    </w:p>
    <w:p w14:paraId="29CFB009" w14:textId="13D3F094" w:rsidR="000F5BB5" w:rsidRDefault="000F5BB5" w:rsidP="000F5BB5">
      <w:pPr>
        <w:pStyle w:val="Details"/>
        <w:ind w:left="1080"/>
        <w:rPr>
          <w:i/>
        </w:rPr>
      </w:pPr>
      <w:r>
        <w:rPr>
          <w:i/>
        </w:rPr>
        <w:t xml:space="preserve">There are two studio rooms at </w:t>
      </w:r>
      <w:proofErr w:type="spellStart"/>
      <w:r>
        <w:rPr>
          <w:i/>
        </w:rPr>
        <w:t>Ponkunnam</w:t>
      </w:r>
      <w:proofErr w:type="spellEnd"/>
      <w:r>
        <w:rPr>
          <w:i/>
        </w:rPr>
        <w:t xml:space="preserve"> and </w:t>
      </w:r>
      <w:proofErr w:type="spellStart"/>
      <w:r>
        <w:rPr>
          <w:i/>
        </w:rPr>
        <w:t>Kanjirapally</w:t>
      </w:r>
      <w:proofErr w:type="spellEnd"/>
      <w:r>
        <w:rPr>
          <w:i/>
        </w:rPr>
        <w:t xml:space="preserve"> where the customers can visit for enquiries.</w:t>
      </w:r>
    </w:p>
    <w:p w14:paraId="44C12B2B" w14:textId="41A1DC73" w:rsidR="000F5BB5" w:rsidRDefault="000F5BB5" w:rsidP="000F5BB5">
      <w:pPr>
        <w:pStyle w:val="Details"/>
        <w:rPr>
          <w:i/>
        </w:rPr>
      </w:pPr>
    </w:p>
    <w:p w14:paraId="15BB55D8" w14:textId="77777777" w:rsidR="006D3EAF" w:rsidRDefault="006D3EAF" w:rsidP="000F5BB5">
      <w:pPr>
        <w:pStyle w:val="Details"/>
        <w:numPr>
          <w:ilvl w:val="0"/>
          <w:numId w:val="6"/>
        </w:numPr>
        <w:rPr>
          <w:i/>
        </w:rPr>
      </w:pPr>
      <w:r>
        <w:rPr>
          <w:i/>
        </w:rPr>
        <w:t>Whether a hardcopy of bill is provided?</w:t>
      </w:r>
    </w:p>
    <w:p w14:paraId="3E675430" w14:textId="77777777" w:rsidR="006D3EAF" w:rsidRDefault="006D3EAF" w:rsidP="006D3EAF">
      <w:pPr>
        <w:pStyle w:val="Details"/>
        <w:ind w:left="1440"/>
        <w:rPr>
          <w:i/>
        </w:rPr>
      </w:pPr>
      <w:r>
        <w:rPr>
          <w:i/>
        </w:rPr>
        <w:t>There is no hardcopy of the bill is provided. The billing process takes place according to the quotation agreed by the customer.</w:t>
      </w:r>
    </w:p>
    <w:p w14:paraId="5C88A699" w14:textId="77777777" w:rsidR="006D3EAF" w:rsidRDefault="006D3EAF" w:rsidP="006D3EAF">
      <w:pPr>
        <w:pStyle w:val="Details"/>
        <w:rPr>
          <w:i/>
        </w:rPr>
      </w:pPr>
    </w:p>
    <w:p w14:paraId="5447109D" w14:textId="77777777" w:rsidR="00690013" w:rsidRDefault="006D3EAF" w:rsidP="006D3EAF">
      <w:pPr>
        <w:pStyle w:val="Details"/>
        <w:numPr>
          <w:ilvl w:val="0"/>
          <w:numId w:val="6"/>
        </w:numPr>
        <w:rPr>
          <w:i/>
        </w:rPr>
      </w:pPr>
      <w:r>
        <w:rPr>
          <w:i/>
        </w:rPr>
        <w:t>How the availability of the date and workers are</w:t>
      </w:r>
      <w:r w:rsidR="00690013">
        <w:rPr>
          <w:i/>
        </w:rPr>
        <w:t xml:space="preserve"> checked?</w:t>
      </w:r>
    </w:p>
    <w:p w14:paraId="7992FAB8" w14:textId="1DB64754" w:rsidR="000F5BB5" w:rsidRPr="002569B5" w:rsidRDefault="00690013" w:rsidP="00690013">
      <w:pPr>
        <w:pStyle w:val="Details"/>
        <w:ind w:left="1440"/>
        <w:rPr>
          <w:i/>
        </w:rPr>
      </w:pPr>
      <w:r>
        <w:rPr>
          <w:i/>
        </w:rPr>
        <w:t>The availability of the date and workers are checked manually.</w:t>
      </w:r>
      <w:r w:rsidR="006D3EAF">
        <w:rPr>
          <w:i/>
        </w:rPr>
        <w:t xml:space="preserve"> </w:t>
      </w:r>
    </w:p>
    <w:p w14:paraId="0BF55AD2" w14:textId="77777777" w:rsidR="00A57CE9" w:rsidRDefault="00A57CE9" w:rsidP="00A57CE9">
      <w:pPr>
        <w:pStyle w:val="Details"/>
      </w:pPr>
    </w:p>
    <w:p w14:paraId="7755F222" w14:textId="77777777" w:rsidR="00A57CE9" w:rsidRDefault="00A57CE9" w:rsidP="00A57CE9">
      <w:pPr>
        <w:pStyle w:val="Details"/>
      </w:pPr>
    </w:p>
    <w:p w14:paraId="5355DFBF" w14:textId="20758EBC" w:rsidR="00A57CE9" w:rsidRDefault="00A57CE9" w:rsidP="00A57CE9">
      <w:pPr>
        <w:pStyle w:val="Details"/>
      </w:pPr>
    </w:p>
    <w:p w14:paraId="58F18ECC" w14:textId="77777777" w:rsidR="00A57CE9" w:rsidRDefault="00A57CE9" w:rsidP="00A57CE9">
      <w:pPr>
        <w:pStyle w:val="Details"/>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85E4F" w14:textId="77777777" w:rsidR="00F93398" w:rsidRDefault="00F93398">
      <w:pPr>
        <w:spacing w:after="0" w:line="240" w:lineRule="auto"/>
      </w:pPr>
      <w:r>
        <w:separator/>
      </w:r>
    </w:p>
  </w:endnote>
  <w:endnote w:type="continuationSeparator" w:id="0">
    <w:p w14:paraId="483AC15E" w14:textId="77777777" w:rsidR="00F93398" w:rsidRDefault="00F9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DC397" w14:textId="77777777" w:rsidR="00F93398" w:rsidRDefault="00F93398">
      <w:pPr>
        <w:spacing w:after="0" w:line="240" w:lineRule="auto"/>
      </w:pPr>
      <w:r>
        <w:separator/>
      </w:r>
    </w:p>
  </w:footnote>
  <w:footnote w:type="continuationSeparator" w:id="0">
    <w:p w14:paraId="554C020A" w14:textId="77777777" w:rsidR="00F93398" w:rsidRDefault="00F93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26BF5" w14:textId="77777777" w:rsidR="00AB3ED1" w:rsidRDefault="00AB3ED1">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F96AFB"/>
    <w:multiLevelType w:val="hybridMultilevel"/>
    <w:tmpl w:val="8D86CDE8"/>
    <w:lvl w:ilvl="0" w:tplc="415235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13C75"/>
    <w:multiLevelType w:val="hybridMultilevel"/>
    <w:tmpl w:val="F7FC3766"/>
    <w:lvl w:ilvl="0" w:tplc="B7FE178E">
      <w:start w:val="1"/>
      <w:numFmt w:val="decimal"/>
      <w:lvlText w:val="%1."/>
      <w:lvlJc w:val="left"/>
      <w:pPr>
        <w:ind w:left="3945" w:hanging="360"/>
      </w:pPr>
      <w:rPr>
        <w:rFonts w:hint="default"/>
      </w:rPr>
    </w:lvl>
    <w:lvl w:ilvl="1" w:tplc="40090019" w:tentative="1">
      <w:start w:val="1"/>
      <w:numFmt w:val="lowerLetter"/>
      <w:lvlText w:val="%2."/>
      <w:lvlJc w:val="left"/>
      <w:pPr>
        <w:ind w:left="4665" w:hanging="360"/>
      </w:pPr>
    </w:lvl>
    <w:lvl w:ilvl="2" w:tplc="4009001B" w:tentative="1">
      <w:start w:val="1"/>
      <w:numFmt w:val="lowerRoman"/>
      <w:lvlText w:val="%3."/>
      <w:lvlJc w:val="right"/>
      <w:pPr>
        <w:ind w:left="5385" w:hanging="180"/>
      </w:pPr>
    </w:lvl>
    <w:lvl w:ilvl="3" w:tplc="4009000F" w:tentative="1">
      <w:start w:val="1"/>
      <w:numFmt w:val="decimal"/>
      <w:lvlText w:val="%4."/>
      <w:lvlJc w:val="left"/>
      <w:pPr>
        <w:ind w:left="6105" w:hanging="360"/>
      </w:pPr>
    </w:lvl>
    <w:lvl w:ilvl="4" w:tplc="40090019" w:tentative="1">
      <w:start w:val="1"/>
      <w:numFmt w:val="lowerLetter"/>
      <w:lvlText w:val="%5."/>
      <w:lvlJc w:val="left"/>
      <w:pPr>
        <w:ind w:left="6825" w:hanging="360"/>
      </w:pPr>
    </w:lvl>
    <w:lvl w:ilvl="5" w:tplc="4009001B" w:tentative="1">
      <w:start w:val="1"/>
      <w:numFmt w:val="lowerRoman"/>
      <w:lvlText w:val="%6."/>
      <w:lvlJc w:val="right"/>
      <w:pPr>
        <w:ind w:left="7545" w:hanging="180"/>
      </w:pPr>
    </w:lvl>
    <w:lvl w:ilvl="6" w:tplc="4009000F" w:tentative="1">
      <w:start w:val="1"/>
      <w:numFmt w:val="decimal"/>
      <w:lvlText w:val="%7."/>
      <w:lvlJc w:val="left"/>
      <w:pPr>
        <w:ind w:left="8265" w:hanging="360"/>
      </w:pPr>
    </w:lvl>
    <w:lvl w:ilvl="7" w:tplc="40090019" w:tentative="1">
      <w:start w:val="1"/>
      <w:numFmt w:val="lowerLetter"/>
      <w:lvlText w:val="%8."/>
      <w:lvlJc w:val="left"/>
      <w:pPr>
        <w:ind w:left="8985" w:hanging="360"/>
      </w:pPr>
    </w:lvl>
    <w:lvl w:ilvl="8" w:tplc="4009001B" w:tentative="1">
      <w:start w:val="1"/>
      <w:numFmt w:val="lowerRoman"/>
      <w:lvlText w:val="%9."/>
      <w:lvlJc w:val="right"/>
      <w:pPr>
        <w:ind w:left="9705" w:hanging="180"/>
      </w:pPr>
    </w:lvl>
  </w:abstractNum>
  <w:abstractNum w:abstractNumId="5"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495E"/>
    <w:rsid w:val="0001626D"/>
    <w:rsid w:val="00035454"/>
    <w:rsid w:val="000F5BB5"/>
    <w:rsid w:val="001C336C"/>
    <w:rsid w:val="001C3C92"/>
    <w:rsid w:val="001E357F"/>
    <w:rsid w:val="002569B5"/>
    <w:rsid w:val="002E0B9C"/>
    <w:rsid w:val="002E6287"/>
    <w:rsid w:val="002F36F0"/>
    <w:rsid w:val="00303AE1"/>
    <w:rsid w:val="00385963"/>
    <w:rsid w:val="003949BD"/>
    <w:rsid w:val="003B5965"/>
    <w:rsid w:val="004D61A7"/>
    <w:rsid w:val="00524B92"/>
    <w:rsid w:val="0053630E"/>
    <w:rsid w:val="00560F76"/>
    <w:rsid w:val="00565747"/>
    <w:rsid w:val="0057184E"/>
    <w:rsid w:val="00591FFE"/>
    <w:rsid w:val="005C47B3"/>
    <w:rsid w:val="00690013"/>
    <w:rsid w:val="006913D6"/>
    <w:rsid w:val="006B7784"/>
    <w:rsid w:val="006D3EAF"/>
    <w:rsid w:val="006F16F0"/>
    <w:rsid w:val="007520BE"/>
    <w:rsid w:val="00754ABC"/>
    <w:rsid w:val="007B1E0D"/>
    <w:rsid w:val="007C6573"/>
    <w:rsid w:val="008471C8"/>
    <w:rsid w:val="00862582"/>
    <w:rsid w:val="00870CE7"/>
    <w:rsid w:val="0094030A"/>
    <w:rsid w:val="00975858"/>
    <w:rsid w:val="0099754F"/>
    <w:rsid w:val="00A448C1"/>
    <w:rsid w:val="00A57CE9"/>
    <w:rsid w:val="00A83459"/>
    <w:rsid w:val="00A87990"/>
    <w:rsid w:val="00AA7AA0"/>
    <w:rsid w:val="00AB3ED1"/>
    <w:rsid w:val="00AB406F"/>
    <w:rsid w:val="00AB4981"/>
    <w:rsid w:val="00AD1A08"/>
    <w:rsid w:val="00AE54A7"/>
    <w:rsid w:val="00AE6A4C"/>
    <w:rsid w:val="00AF1EC9"/>
    <w:rsid w:val="00B43495"/>
    <w:rsid w:val="00B47FBC"/>
    <w:rsid w:val="00B70211"/>
    <w:rsid w:val="00BA5423"/>
    <w:rsid w:val="00BD5EF8"/>
    <w:rsid w:val="00C84D21"/>
    <w:rsid w:val="00CA29C9"/>
    <w:rsid w:val="00CA6B4F"/>
    <w:rsid w:val="00D0550B"/>
    <w:rsid w:val="00D25287"/>
    <w:rsid w:val="00D471F9"/>
    <w:rsid w:val="00D66082"/>
    <w:rsid w:val="00DA4A43"/>
    <w:rsid w:val="00DA5BEB"/>
    <w:rsid w:val="00DE395C"/>
    <w:rsid w:val="00E2411A"/>
    <w:rsid w:val="00E37225"/>
    <w:rsid w:val="00E51439"/>
    <w:rsid w:val="00E6492A"/>
    <w:rsid w:val="00EB1495"/>
    <w:rsid w:val="00EF285E"/>
    <w:rsid w:val="00EF36A5"/>
    <w:rsid w:val="00F06B9C"/>
    <w:rsid w:val="00F06BE3"/>
    <w:rsid w:val="00F66064"/>
    <w:rsid w:val="00F75C8D"/>
    <w:rsid w:val="00F93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5</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